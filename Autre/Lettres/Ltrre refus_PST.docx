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904" w:rsidRDefault="00094904" w:rsidP="003C1A6D">
      <w:pPr>
        <w:ind w:left="567"/>
      </w:pPr>
      <w:bookmarkStart w:id="0" w:name="_GoBack"/>
      <w:bookmarkEnd w:id="0"/>
    </w:p>
    <w:p w:rsidR="00E84B13" w:rsidRDefault="002A25D5" w:rsidP="003C1A6D">
      <w:pPr>
        <w:ind w:left="567"/>
      </w:pPr>
      <w:r w:rsidRPr="00F82C9E">
        <w:rPr>
          <w:rFonts w:ascii="Arial" w:eastAsia="Calibri" w:hAnsi="Arial" w:cs="Arial"/>
          <w:noProof/>
          <w:sz w:val="22"/>
          <w:lang w:eastAsia="fr-FR"/>
        </w:rPr>
        <w:drawing>
          <wp:anchor distT="0" distB="0" distL="114300" distR="114300" simplePos="0" relativeHeight="251659264" behindDoc="0" locked="0" layoutInCell="1" allowOverlap="1" wp14:anchorId="20AF1137" wp14:editId="77342E7D">
            <wp:simplePos x="0" y="0"/>
            <wp:positionH relativeFrom="column">
              <wp:posOffset>-190500</wp:posOffset>
            </wp:positionH>
            <wp:positionV relativeFrom="paragraph">
              <wp:posOffset>139065</wp:posOffset>
            </wp:positionV>
            <wp:extent cx="1227572" cy="101917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 pole sciencesVECT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7572" cy="1019175"/>
                    </a:xfrm>
                    <a:prstGeom prst="rect">
                      <a:avLst/>
                    </a:prstGeom>
                  </pic:spPr>
                </pic:pic>
              </a:graphicData>
            </a:graphic>
            <wp14:sizeRelH relativeFrom="margin">
              <wp14:pctWidth>0</wp14:pctWidth>
            </wp14:sizeRelH>
            <wp14:sizeRelV relativeFrom="margin">
              <wp14:pctHeight>0</wp14:pctHeight>
            </wp14:sizeRelV>
          </wp:anchor>
        </w:drawing>
      </w:r>
    </w:p>
    <w:p w:rsidR="00E84B13" w:rsidRDefault="00E84B13" w:rsidP="003C1A6D">
      <w:pPr>
        <w:ind w:left="567"/>
      </w:pPr>
    </w:p>
    <w:p w:rsidR="00E84B13" w:rsidRDefault="002A25D5" w:rsidP="002A25D5">
      <w:pPr>
        <w:ind w:left="5245" w:firstLine="141"/>
      </w:pPr>
      <w:r>
        <w:t xml:space="preserve">La Rochelle, le </w:t>
      </w:r>
      <w:r>
        <w:fldChar w:fldCharType="begin"/>
      </w:r>
      <w:r>
        <w:instrText xml:space="preserve"> TIME \@ "d MMMM yyyy" </w:instrText>
      </w:r>
      <w:r>
        <w:fldChar w:fldCharType="separate"/>
      </w:r>
      <w:r w:rsidR="00123D70">
        <w:rPr>
          <w:noProof/>
        </w:rPr>
        <w:t>31 août 2015</w:t>
      </w:r>
      <w:r>
        <w:fldChar w:fldCharType="end"/>
      </w:r>
    </w:p>
    <w:p w:rsidR="00E84B13" w:rsidRDefault="00E84B13" w:rsidP="003C1A6D">
      <w:pPr>
        <w:ind w:left="567"/>
      </w:pPr>
    </w:p>
    <w:p w:rsidR="00E84B13" w:rsidRDefault="00E84B13" w:rsidP="003C1A6D">
      <w:pPr>
        <w:ind w:left="567"/>
      </w:pPr>
    </w:p>
    <w:p w:rsidR="002A25D5" w:rsidRPr="00FF6BA1" w:rsidRDefault="002A25D5" w:rsidP="002A25D5">
      <w:pPr>
        <w:tabs>
          <w:tab w:val="left" w:pos="4678"/>
        </w:tabs>
        <w:ind w:left="-284"/>
        <w:rPr>
          <w:b/>
          <w:color w:val="FF0000"/>
        </w:rPr>
      </w:pPr>
      <w:r w:rsidRPr="00E84B13">
        <w:rPr>
          <w:b/>
        </w:rPr>
        <w:t>Service scolarité</w:t>
      </w:r>
      <w:r w:rsidR="00E84B13">
        <w:tab/>
      </w:r>
      <w:r w:rsidR="00FF6BA1" w:rsidRPr="00FF6BA1">
        <w:rPr>
          <w:b/>
          <w:color w:val="FF0000"/>
        </w:rPr>
        <w:fldChar w:fldCharType="begin"/>
      </w:r>
      <w:r w:rsidR="00FF6BA1" w:rsidRPr="00FF6BA1">
        <w:rPr>
          <w:b/>
          <w:color w:val="FF0000"/>
        </w:rPr>
        <w:instrText xml:space="preserve"> IF </w:instrText>
      </w:r>
      <w:r w:rsidR="00FF6BA1" w:rsidRPr="00FF6BA1">
        <w:rPr>
          <w:b/>
          <w:color w:val="FF0000"/>
        </w:rPr>
        <w:fldChar w:fldCharType="begin"/>
      </w:r>
      <w:r w:rsidR="00FF6BA1" w:rsidRPr="00FF6BA1">
        <w:rPr>
          <w:b/>
          <w:color w:val="FF0000"/>
        </w:rPr>
        <w:instrText xml:space="preserve"> MERGEFIELD AVIS_1 </w:instrText>
      </w:r>
      <w:r w:rsidR="00FF6BA1" w:rsidRPr="00FF6BA1">
        <w:rPr>
          <w:b/>
          <w:color w:val="FF0000"/>
        </w:rPr>
        <w:fldChar w:fldCharType="separate"/>
      </w:r>
      <w:r w:rsidR="00123D70" w:rsidRPr="005A597C">
        <w:rPr>
          <w:b/>
          <w:noProof/>
          <w:color w:val="FF0000"/>
        </w:rPr>
        <w:instrText>Refusé</w:instrText>
      </w:r>
      <w:r w:rsidR="00FF6BA1" w:rsidRPr="00FF6BA1">
        <w:rPr>
          <w:b/>
          <w:color w:val="FF0000"/>
        </w:rPr>
        <w:fldChar w:fldCharType="end"/>
      </w:r>
      <w:r w:rsidR="00FF6BA1" w:rsidRPr="00FF6BA1">
        <w:rPr>
          <w:b/>
          <w:color w:val="FF0000"/>
        </w:rPr>
        <w:instrText xml:space="preserve"> &lt;&gt; "Refusé" "ATTENTION cet étudiant </w:instrText>
      </w:r>
      <w:r w:rsidR="00FF6BA1">
        <w:rPr>
          <w:b/>
          <w:color w:val="FF0000"/>
        </w:rPr>
        <w:instrText>n'</w:instrText>
      </w:r>
      <w:r w:rsidR="00FF6BA1" w:rsidRPr="00FF6BA1">
        <w:rPr>
          <w:b/>
          <w:color w:val="FF0000"/>
        </w:rPr>
        <w:instrText xml:space="preserve">est </w:instrText>
      </w:r>
      <w:r w:rsidR="00FF6BA1">
        <w:rPr>
          <w:b/>
          <w:color w:val="FF0000"/>
        </w:rPr>
        <w:instrText>pas refusé</w:instrText>
      </w:r>
      <w:r w:rsidR="00FF6BA1" w:rsidRPr="00FF6BA1">
        <w:rPr>
          <w:b/>
          <w:color w:val="FF0000"/>
        </w:rPr>
        <w:instrText xml:space="preserve">" "" </w:instrText>
      </w:r>
      <w:r w:rsidR="00FF6BA1" w:rsidRPr="00FF6BA1">
        <w:rPr>
          <w:b/>
          <w:color w:val="FF0000"/>
        </w:rPr>
        <w:fldChar w:fldCharType="end"/>
      </w:r>
    </w:p>
    <w:p w:rsidR="00E84B13" w:rsidRPr="00094904" w:rsidRDefault="002A25D5" w:rsidP="002A25D5">
      <w:pPr>
        <w:tabs>
          <w:tab w:val="left" w:pos="4962"/>
        </w:tabs>
        <w:spacing w:before="240"/>
        <w:ind w:left="-284"/>
      </w:pPr>
      <w:r>
        <w:tab/>
      </w:r>
      <w:r w:rsidR="00B26EE0">
        <w:fldChar w:fldCharType="begin"/>
      </w:r>
      <w:r w:rsidR="00B26EE0" w:rsidRPr="00094904">
        <w:instrText xml:space="preserve"> MERGEFIELD CIVILITÉ_ </w:instrText>
      </w:r>
      <w:r w:rsidR="00B26EE0">
        <w:fldChar w:fldCharType="separate"/>
      </w:r>
      <w:r w:rsidR="00123D70">
        <w:rPr>
          <w:noProof/>
        </w:rPr>
        <w:t>Monsieur</w:t>
      </w:r>
      <w:r w:rsidR="00B26EE0">
        <w:rPr>
          <w:noProof/>
        </w:rPr>
        <w:fldChar w:fldCharType="end"/>
      </w:r>
      <w:r w:rsidR="007D14EA" w:rsidRPr="00094904">
        <w:t xml:space="preserve"> </w:t>
      </w:r>
      <w:r w:rsidR="00B26EE0">
        <w:fldChar w:fldCharType="begin"/>
      </w:r>
      <w:r w:rsidR="00B26EE0" w:rsidRPr="00094904">
        <w:instrText xml:space="preserve"> MERGEFIELD PRÉNOM </w:instrText>
      </w:r>
      <w:r w:rsidR="00B26EE0">
        <w:fldChar w:fldCharType="separate"/>
      </w:r>
      <w:r w:rsidR="00123D70">
        <w:rPr>
          <w:noProof/>
        </w:rPr>
        <w:t>MOHAMED MAHFOUDH</w:t>
      </w:r>
      <w:r w:rsidR="00B26EE0">
        <w:rPr>
          <w:noProof/>
        </w:rPr>
        <w:fldChar w:fldCharType="end"/>
      </w:r>
      <w:r w:rsidR="00E84B13" w:rsidRPr="00094904">
        <w:t xml:space="preserve"> </w:t>
      </w:r>
      <w:r w:rsidR="00B26EE0">
        <w:fldChar w:fldCharType="begin"/>
      </w:r>
      <w:r w:rsidR="00B26EE0" w:rsidRPr="00094904">
        <w:instrText xml:space="preserve"> MERGEFIELD NOM </w:instrText>
      </w:r>
      <w:r w:rsidR="00B26EE0">
        <w:fldChar w:fldCharType="separate"/>
      </w:r>
      <w:r w:rsidR="00123D70">
        <w:rPr>
          <w:noProof/>
        </w:rPr>
        <w:t>MOHAMED</w:t>
      </w:r>
      <w:r w:rsidR="00B26EE0">
        <w:rPr>
          <w:noProof/>
        </w:rPr>
        <w:fldChar w:fldCharType="end"/>
      </w:r>
    </w:p>
    <w:p w:rsidR="00E84B13" w:rsidRPr="00094904" w:rsidRDefault="00E84B13" w:rsidP="002A25D5">
      <w:pPr>
        <w:tabs>
          <w:tab w:val="left" w:pos="4962"/>
        </w:tabs>
        <w:ind w:left="567"/>
      </w:pPr>
      <w:r w:rsidRPr="00094904">
        <w:tab/>
      </w:r>
      <w:r w:rsidR="00B26EE0">
        <w:fldChar w:fldCharType="begin"/>
      </w:r>
      <w:r w:rsidR="00B26EE0" w:rsidRPr="00094904">
        <w:instrText xml:space="preserve"> MERGEFIELD ADRESSE_1 </w:instrText>
      </w:r>
      <w:r w:rsidR="00B26EE0">
        <w:fldChar w:fldCharType="separate"/>
      </w:r>
      <w:r w:rsidR="00123D70">
        <w:rPr>
          <w:noProof/>
        </w:rPr>
        <w:t>Rue 43R - Visar - Nouakchott</w:t>
      </w:r>
      <w:r w:rsidR="00B26EE0">
        <w:rPr>
          <w:noProof/>
        </w:rPr>
        <w:fldChar w:fldCharType="end"/>
      </w:r>
      <w:r w:rsidRPr="00094904">
        <w:t xml:space="preserve"> </w:t>
      </w:r>
    </w:p>
    <w:p w:rsidR="00E84B13" w:rsidRPr="00094904" w:rsidRDefault="00E84B13" w:rsidP="002A25D5">
      <w:pPr>
        <w:tabs>
          <w:tab w:val="left" w:pos="4962"/>
        </w:tabs>
        <w:ind w:left="567"/>
      </w:pPr>
      <w:r w:rsidRPr="00094904">
        <w:tab/>
      </w:r>
      <w:r w:rsidR="00A720CF">
        <w:fldChar w:fldCharType="begin"/>
      </w:r>
      <w:r w:rsidR="00A720CF" w:rsidRPr="00094904">
        <w:instrText xml:space="preserve"> MERGEFIELD ADRESSE_2 </w:instrText>
      </w:r>
      <w:r w:rsidR="00A720CF">
        <w:rPr>
          <w:noProof/>
        </w:rPr>
        <w:fldChar w:fldCharType="end"/>
      </w:r>
    </w:p>
    <w:p w:rsidR="00E84B13" w:rsidRPr="00094904" w:rsidRDefault="00E84B13" w:rsidP="002A25D5">
      <w:pPr>
        <w:tabs>
          <w:tab w:val="left" w:pos="4962"/>
        </w:tabs>
        <w:ind w:left="567"/>
      </w:pPr>
      <w:r w:rsidRPr="00094904">
        <w:tab/>
      </w:r>
      <w:r w:rsidR="00094904">
        <w:fldChar w:fldCharType="begin"/>
      </w:r>
      <w:r w:rsidR="00094904" w:rsidRPr="00094904">
        <w:instrText xml:space="preserve"> MERGEFIELD CODE_POSTAL </w:instrText>
      </w:r>
      <w:r w:rsidR="00094904">
        <w:fldChar w:fldCharType="separate"/>
      </w:r>
      <w:r w:rsidR="00123D70">
        <w:rPr>
          <w:noProof/>
        </w:rPr>
        <w:t>5339</w:t>
      </w:r>
      <w:r w:rsidR="00094904">
        <w:rPr>
          <w:noProof/>
        </w:rPr>
        <w:fldChar w:fldCharType="end"/>
      </w:r>
      <w:r w:rsidRPr="00094904">
        <w:t xml:space="preserve"> </w:t>
      </w:r>
      <w:r w:rsidR="00094904">
        <w:fldChar w:fldCharType="begin"/>
      </w:r>
      <w:r w:rsidR="00094904" w:rsidRPr="00094904">
        <w:instrText xml:space="preserve"> MERGEFIELD VILLE </w:instrText>
      </w:r>
      <w:r w:rsidR="00094904">
        <w:fldChar w:fldCharType="separate"/>
      </w:r>
      <w:r w:rsidR="00123D70">
        <w:rPr>
          <w:noProof/>
        </w:rPr>
        <w:t>Nouakhchott</w:t>
      </w:r>
      <w:r w:rsidR="00094904">
        <w:rPr>
          <w:noProof/>
        </w:rPr>
        <w:fldChar w:fldCharType="end"/>
      </w:r>
    </w:p>
    <w:p w:rsidR="00E84B13" w:rsidRPr="00094904" w:rsidRDefault="00E84B13" w:rsidP="003C1A6D">
      <w:pPr>
        <w:ind w:left="567"/>
      </w:pPr>
    </w:p>
    <w:p w:rsidR="00E84B13" w:rsidRPr="00094904" w:rsidRDefault="00094904" w:rsidP="003C1A6D">
      <w:pPr>
        <w:ind w:left="567"/>
      </w:pPr>
      <w:r>
        <w:fldChar w:fldCharType="begin"/>
      </w:r>
      <w:r w:rsidRPr="00094904">
        <w:instrText xml:space="preserve"> MERGEFIELD CIVILITÉ_ </w:instrText>
      </w:r>
      <w:r>
        <w:fldChar w:fldCharType="separate"/>
      </w:r>
      <w:r w:rsidR="00123D70">
        <w:rPr>
          <w:noProof/>
        </w:rPr>
        <w:t>Monsieur</w:t>
      </w:r>
      <w:r>
        <w:rPr>
          <w:noProof/>
        </w:rPr>
        <w:fldChar w:fldCharType="end"/>
      </w:r>
      <w:r w:rsidR="007460A6" w:rsidRPr="00094904">
        <w:rPr>
          <w:noProof/>
        </w:rPr>
        <w:t>,</w:t>
      </w:r>
    </w:p>
    <w:p w:rsidR="00EB5F55" w:rsidRPr="00094904" w:rsidRDefault="00EB5F55" w:rsidP="004B699A">
      <w:pPr>
        <w:ind w:left="567"/>
      </w:pPr>
    </w:p>
    <w:p w:rsidR="004B699A" w:rsidRDefault="00F34568" w:rsidP="004B699A">
      <w:pPr>
        <w:ind w:left="567"/>
      </w:pPr>
      <w:r w:rsidRPr="00050B31">
        <w:t xml:space="preserve">Suite à l'examen de votre dossier de </w:t>
      </w:r>
      <w:r w:rsidR="00FF6BA1">
        <w:fldChar w:fldCharType="begin"/>
      </w:r>
      <w:r w:rsidR="00FF6BA1">
        <w:instrText xml:space="preserve"> IF </w:instrText>
      </w:r>
      <w:r w:rsidR="00CE4972">
        <w:fldChar w:fldCharType="begin"/>
      </w:r>
      <w:r w:rsidR="00CE4972">
        <w:instrText xml:space="preserve"> MERGEFIELD TYPE_DE_DOSSIER </w:instrText>
      </w:r>
      <w:r w:rsidR="00CE4972">
        <w:rPr>
          <w:noProof/>
        </w:rPr>
        <w:fldChar w:fldCharType="end"/>
      </w:r>
      <w:r w:rsidR="00FF6BA1">
        <w:instrText xml:space="preserve"> = "Validation" "validation d'études" "candidature" </w:instrText>
      </w:r>
      <w:r w:rsidR="00FF6BA1">
        <w:fldChar w:fldCharType="separate"/>
      </w:r>
      <w:r w:rsidR="00123D70">
        <w:rPr>
          <w:noProof/>
        </w:rPr>
        <w:t>candidature</w:t>
      </w:r>
      <w:r w:rsidR="00FF6BA1">
        <w:fldChar w:fldCharType="end"/>
      </w:r>
      <w:r w:rsidR="004B699A">
        <w:fldChar w:fldCharType="begin"/>
      </w:r>
      <w:r w:rsidR="004B699A">
        <w:instrText xml:space="preserve"> IF </w:instrText>
      </w:r>
      <w:r w:rsidR="00CE4972">
        <w:fldChar w:fldCharType="begin"/>
      </w:r>
      <w:r w:rsidR="00CE4972">
        <w:instrText xml:space="preserve"> MERGEFIELD TYPE_DE_DOSSIER </w:instrText>
      </w:r>
      <w:r w:rsidR="00CE4972">
        <w:rPr>
          <w:noProof/>
        </w:rPr>
        <w:fldChar w:fldCharType="end"/>
      </w:r>
      <w:r w:rsidR="004B699A">
        <w:instrText xml:space="preserve"> = "Pré-sélection" "pré-sélection" "" </w:instrText>
      </w:r>
      <w:r w:rsidR="004B699A">
        <w:fldChar w:fldCharType="end"/>
      </w:r>
      <w:r w:rsidR="004B699A" w:rsidRPr="00E4157F">
        <w:t xml:space="preserve">, </w:t>
      </w:r>
      <w:r w:rsidR="004B699A">
        <w:t>le</w:t>
      </w:r>
      <w:r w:rsidR="004B699A" w:rsidRPr="00E4157F">
        <w:t xml:space="preserve"> </w:t>
      </w:r>
      <w:r w:rsidR="00386AFA">
        <w:fldChar w:fldCharType="begin"/>
      </w:r>
      <w:r w:rsidR="00386AFA">
        <w:instrText xml:space="preserve"> MERGEFIELD  DATE__DE_LA_COMMISSION \m  \* MERGEFORMAT </w:instrText>
      </w:r>
      <w:r w:rsidR="00386AFA">
        <w:rPr>
          <w:noProof/>
        </w:rPr>
        <w:fldChar w:fldCharType="end"/>
      </w:r>
      <w:r w:rsidR="004B699A">
        <w:fldChar w:fldCharType="begin"/>
      </w:r>
      <w:r w:rsidR="004B699A">
        <w:instrText xml:space="preserve"> MERGEFIELD  DATE__DE_LA_COMMISSION [\@ "dd/MM/yyyy"] \* MERGEFORMAT </w:instrText>
      </w:r>
      <w:r w:rsidR="004B699A">
        <w:fldChar w:fldCharType="separate"/>
      </w:r>
      <w:r w:rsidR="00123D70">
        <w:rPr>
          <w:noProof/>
        </w:rPr>
        <w:t>28/08/2015</w:t>
      </w:r>
      <w:r w:rsidR="004B699A">
        <w:fldChar w:fldCharType="end"/>
      </w:r>
    </w:p>
    <w:p w:rsidR="00F34568" w:rsidRPr="00176570" w:rsidRDefault="00F34568" w:rsidP="00F34568">
      <w:pPr>
        <w:ind w:left="567"/>
      </w:pPr>
      <w:r w:rsidRPr="00176570">
        <w:rPr>
          <w:color w:val="1A558A" w:themeColor="text2" w:themeShade="BF"/>
        </w:rPr>
        <w:t>Je suis au regret de vous informer que votre candidature n’a pas été retenue pour une inscription en :</w:t>
      </w:r>
    </w:p>
    <w:p w:rsidR="004B699A" w:rsidRPr="0071195F" w:rsidRDefault="00FF6BA1" w:rsidP="004B699A">
      <w:pPr>
        <w:ind w:left="567"/>
        <w:rPr>
          <w:rFonts w:eastAsia="Times New Roman" w:cs="Times New Roman"/>
          <w:b/>
          <w:bCs/>
          <w:szCs w:val="20"/>
          <w:lang w:eastAsia="fr-FR"/>
        </w:rPr>
      </w:pPr>
      <w:r>
        <w:rPr>
          <w:rFonts w:eastAsia="Times New Roman" w:cs="Times New Roman"/>
          <w:b/>
          <w:bCs/>
          <w:szCs w:val="20"/>
          <w:lang w:eastAsia="fr-FR"/>
        </w:rPr>
        <w:fldChar w:fldCharType="begin"/>
      </w:r>
      <w:r>
        <w:rPr>
          <w:rFonts w:eastAsia="Times New Roman" w:cs="Times New Roman"/>
          <w:b/>
          <w:bCs/>
          <w:szCs w:val="20"/>
          <w:lang w:eastAsia="fr-FR"/>
        </w:rPr>
        <w:instrText xml:space="preserve"> MERGEFIELD ANNEE_ </w:instrText>
      </w:r>
      <w:r>
        <w:rPr>
          <w:rFonts w:eastAsia="Times New Roman" w:cs="Times New Roman"/>
          <w:b/>
          <w:bCs/>
          <w:szCs w:val="20"/>
          <w:lang w:eastAsia="fr-FR"/>
        </w:rPr>
        <w:fldChar w:fldCharType="separate"/>
      </w:r>
      <w:r w:rsidR="00123D70" w:rsidRPr="005A597C">
        <w:rPr>
          <w:rFonts w:eastAsia="Times New Roman" w:cs="Times New Roman"/>
          <w:b/>
          <w:bCs/>
          <w:noProof/>
          <w:szCs w:val="20"/>
          <w:lang w:eastAsia="fr-FR"/>
        </w:rPr>
        <w:t>1ère année</w:t>
      </w:r>
      <w:r>
        <w:rPr>
          <w:rFonts w:eastAsia="Times New Roman" w:cs="Times New Roman"/>
          <w:b/>
          <w:bCs/>
          <w:szCs w:val="20"/>
          <w:lang w:eastAsia="fr-FR"/>
        </w:rPr>
        <w:fldChar w:fldCharType="end"/>
      </w:r>
      <w:r>
        <w:rPr>
          <w:rFonts w:eastAsia="Times New Roman" w:cs="Times New Roman"/>
          <w:b/>
          <w:bCs/>
          <w:szCs w:val="20"/>
          <w:lang w:eastAsia="fr-FR"/>
        </w:rPr>
        <w:t xml:space="preserve"> de </w:t>
      </w:r>
      <w:r w:rsidR="00EB5F55">
        <w:rPr>
          <w:rFonts w:eastAsia="Times New Roman" w:cs="Times New Roman"/>
          <w:b/>
          <w:bCs/>
          <w:szCs w:val="20"/>
          <w:lang w:eastAsia="fr-FR"/>
        </w:rPr>
        <w:t>Master</w:t>
      </w:r>
      <w:r w:rsidR="004B699A" w:rsidRPr="0071195F">
        <w:rPr>
          <w:rFonts w:eastAsia="Times New Roman" w:cs="Times New Roman"/>
          <w:b/>
          <w:bCs/>
          <w:szCs w:val="20"/>
          <w:lang w:eastAsia="fr-FR"/>
        </w:rPr>
        <w:t xml:space="preserve">, mention </w:t>
      </w:r>
      <w:r w:rsidR="004B699A" w:rsidRPr="0071195F">
        <w:rPr>
          <w:rFonts w:eastAsia="Times New Roman" w:cs="Times New Roman"/>
          <w:b/>
          <w:bCs/>
          <w:szCs w:val="20"/>
          <w:lang w:eastAsia="fr-FR"/>
        </w:rPr>
        <w:fldChar w:fldCharType="begin"/>
      </w:r>
      <w:r w:rsidR="004B699A" w:rsidRPr="0071195F">
        <w:rPr>
          <w:rFonts w:eastAsia="Times New Roman" w:cs="Times New Roman"/>
          <w:b/>
          <w:bCs/>
          <w:szCs w:val="20"/>
          <w:lang w:eastAsia="fr-FR"/>
        </w:rPr>
        <w:instrText xml:space="preserve"> MERGEFIELD Mention </w:instrText>
      </w:r>
      <w:r w:rsidR="004B699A" w:rsidRPr="0071195F">
        <w:rPr>
          <w:rFonts w:eastAsia="Times New Roman" w:cs="Times New Roman"/>
          <w:b/>
          <w:bCs/>
          <w:szCs w:val="20"/>
          <w:lang w:eastAsia="fr-FR"/>
        </w:rPr>
        <w:fldChar w:fldCharType="separate"/>
      </w:r>
      <w:r w:rsidR="00123D70" w:rsidRPr="005A597C">
        <w:rPr>
          <w:rFonts w:eastAsia="Times New Roman" w:cs="Times New Roman"/>
          <w:b/>
          <w:bCs/>
          <w:noProof/>
          <w:szCs w:val="20"/>
          <w:lang w:eastAsia="fr-FR"/>
        </w:rPr>
        <w:t>Informatique</w:t>
      </w:r>
      <w:r w:rsidR="004B699A" w:rsidRPr="0071195F">
        <w:rPr>
          <w:rFonts w:eastAsia="Times New Roman" w:cs="Times New Roman"/>
          <w:b/>
          <w:bCs/>
          <w:szCs w:val="20"/>
          <w:lang w:eastAsia="fr-FR"/>
        </w:rPr>
        <w:fldChar w:fldCharType="end"/>
      </w:r>
      <w:r w:rsidR="004B699A" w:rsidRPr="0071195F">
        <w:rPr>
          <w:rFonts w:eastAsia="Times New Roman" w:cs="Times New Roman"/>
          <w:b/>
          <w:bCs/>
          <w:szCs w:val="20"/>
          <w:lang w:eastAsia="fr-FR"/>
        </w:rPr>
        <w:t xml:space="preserve">, parcours </w:t>
      </w:r>
      <w:r w:rsidR="00EB5F55">
        <w:rPr>
          <w:rFonts w:eastAsia="Times New Roman" w:cs="Times New Roman"/>
          <w:b/>
          <w:bCs/>
          <w:szCs w:val="20"/>
          <w:lang w:eastAsia="fr-FR"/>
        </w:rPr>
        <w:fldChar w:fldCharType="begin"/>
      </w:r>
      <w:r w:rsidR="00EB5F55">
        <w:rPr>
          <w:rFonts w:eastAsia="Times New Roman" w:cs="Times New Roman"/>
          <w:b/>
          <w:bCs/>
          <w:szCs w:val="20"/>
          <w:lang w:eastAsia="fr-FR"/>
        </w:rPr>
        <w:instrText xml:space="preserve"> MERGEFIELD Parcours </w:instrText>
      </w:r>
      <w:r w:rsidR="00EB5F55">
        <w:rPr>
          <w:rFonts w:eastAsia="Times New Roman" w:cs="Times New Roman"/>
          <w:b/>
          <w:bCs/>
          <w:szCs w:val="20"/>
          <w:lang w:eastAsia="fr-FR"/>
        </w:rPr>
        <w:fldChar w:fldCharType="separate"/>
      </w:r>
      <w:r w:rsidR="00123D70" w:rsidRPr="005A597C">
        <w:rPr>
          <w:rFonts w:eastAsia="Times New Roman" w:cs="Times New Roman"/>
          <w:b/>
          <w:bCs/>
          <w:noProof/>
          <w:szCs w:val="20"/>
          <w:lang w:eastAsia="fr-FR"/>
        </w:rPr>
        <w:t>ICONE, Ingénierie de la Formation et de la Décision (IID), formation initiale</w:t>
      </w:r>
      <w:r w:rsidR="00EB5F55">
        <w:rPr>
          <w:rFonts w:eastAsia="Times New Roman" w:cs="Times New Roman"/>
          <w:b/>
          <w:bCs/>
          <w:szCs w:val="20"/>
          <w:lang w:eastAsia="fr-FR"/>
        </w:rPr>
        <w:fldChar w:fldCharType="end"/>
      </w:r>
    </w:p>
    <w:p w:rsidR="00F34568" w:rsidRPr="00B21AA3" w:rsidRDefault="00F34568" w:rsidP="00F34568">
      <w:pPr>
        <w:ind w:left="567"/>
        <w:rPr>
          <w:rFonts w:eastAsia="Times New Roman" w:cs="Times New Roman"/>
          <w:b/>
          <w:bCs/>
          <w:szCs w:val="20"/>
          <w:u w:val="single"/>
          <w:lang w:eastAsia="fr-FR"/>
        </w:rPr>
      </w:pPr>
    </w:p>
    <w:p w:rsidR="00F34568" w:rsidRPr="00B21AA3" w:rsidRDefault="00F34568" w:rsidP="00F34568">
      <w:pPr>
        <w:ind w:left="567"/>
        <w:rPr>
          <w:bCs/>
          <w:color w:val="1A558A" w:themeColor="text2" w:themeShade="BF"/>
          <w:u w:val="single"/>
        </w:rPr>
      </w:pPr>
      <w:r w:rsidRPr="00B21AA3">
        <w:rPr>
          <w:bCs/>
          <w:color w:val="1A558A" w:themeColor="text2" w:themeShade="BF"/>
          <w:u w:val="single"/>
        </w:rPr>
        <w:t>Motif :</w:t>
      </w:r>
    </w:p>
    <w:p w:rsidR="00F34568" w:rsidRDefault="004B699A" w:rsidP="00F34568">
      <w:pPr>
        <w:ind w:left="567"/>
        <w:rPr>
          <w:bCs/>
          <w:color w:val="1A558A" w:themeColor="text2" w:themeShade="BF"/>
        </w:rPr>
      </w:pPr>
      <w:r>
        <w:rPr>
          <w:bCs/>
          <w:color w:val="1A558A" w:themeColor="text2" w:themeShade="BF"/>
        </w:rPr>
        <w:fldChar w:fldCharType="begin"/>
      </w:r>
      <w:r>
        <w:rPr>
          <w:bCs/>
          <w:color w:val="1A558A" w:themeColor="text2" w:themeShade="BF"/>
        </w:rPr>
        <w:instrText xml:space="preserve"> MERGEFIELD MOTIF_DU_REFUS_1 </w:instrText>
      </w:r>
      <w:r>
        <w:rPr>
          <w:bCs/>
          <w:color w:val="1A558A" w:themeColor="text2" w:themeShade="BF"/>
        </w:rPr>
        <w:fldChar w:fldCharType="separate"/>
      </w:r>
      <w:r w:rsidR="00123D70" w:rsidRPr="005A597C">
        <w:rPr>
          <w:bCs/>
          <w:noProof/>
          <w:color w:val="1A558A" w:themeColor="text2" w:themeShade="BF"/>
        </w:rPr>
        <w:t>Hors délais</w:t>
      </w:r>
      <w:r>
        <w:rPr>
          <w:bCs/>
          <w:color w:val="1A558A" w:themeColor="text2" w:themeShade="BF"/>
        </w:rPr>
        <w:fldChar w:fldCharType="end"/>
      </w:r>
    </w:p>
    <w:p w:rsidR="00F34568" w:rsidRPr="00176570" w:rsidRDefault="00F34568" w:rsidP="00F34568">
      <w:pPr>
        <w:ind w:left="567"/>
        <w:rPr>
          <w:bCs/>
          <w:color w:val="1A558A" w:themeColor="text2" w:themeShade="BF"/>
        </w:rPr>
      </w:pPr>
    </w:p>
    <w:p w:rsidR="00F34568" w:rsidRPr="003C1A6D" w:rsidRDefault="00F34568" w:rsidP="00F34568">
      <w:pPr>
        <w:ind w:left="567"/>
        <w:rPr>
          <w:b/>
          <w:bCs/>
          <w:color w:val="1A558A" w:themeColor="text2" w:themeShade="BF"/>
        </w:rPr>
      </w:pPr>
    </w:p>
    <w:p w:rsidR="00F34568" w:rsidRDefault="00F34568" w:rsidP="00F34568">
      <w:pPr>
        <w:ind w:left="567" w:right="-143"/>
        <w:rPr>
          <w:szCs w:val="20"/>
        </w:rPr>
      </w:pPr>
      <w:r>
        <w:rPr>
          <w:szCs w:val="20"/>
        </w:rPr>
        <w:t xml:space="preserve">Veuillez agréer, </w:t>
      </w:r>
      <w:r w:rsidR="004B699A">
        <w:rPr>
          <w:szCs w:val="20"/>
        </w:rPr>
        <w:fldChar w:fldCharType="begin"/>
      </w:r>
      <w:r w:rsidR="004B699A">
        <w:rPr>
          <w:szCs w:val="20"/>
        </w:rPr>
        <w:instrText xml:space="preserve"> MERGEFIELD CIVILITÉ_ </w:instrText>
      </w:r>
      <w:r w:rsidR="004B699A">
        <w:rPr>
          <w:szCs w:val="20"/>
        </w:rPr>
        <w:fldChar w:fldCharType="separate"/>
      </w:r>
      <w:r w:rsidR="00123D70" w:rsidRPr="005A597C">
        <w:rPr>
          <w:noProof/>
          <w:szCs w:val="20"/>
        </w:rPr>
        <w:t>Monsieur</w:t>
      </w:r>
      <w:r w:rsidR="004B699A">
        <w:rPr>
          <w:szCs w:val="20"/>
        </w:rPr>
        <w:fldChar w:fldCharType="end"/>
      </w:r>
      <w:r w:rsidR="004B699A">
        <w:rPr>
          <w:szCs w:val="20"/>
        </w:rPr>
        <w:t xml:space="preserve">, </w:t>
      </w:r>
      <w:r>
        <w:rPr>
          <w:szCs w:val="20"/>
        </w:rPr>
        <w:t>l'expression de mes salutations distinguées</w:t>
      </w:r>
      <w:r w:rsidR="004B699A">
        <w:rPr>
          <w:szCs w:val="20"/>
        </w:rPr>
        <w:t>.</w:t>
      </w:r>
    </w:p>
    <w:p w:rsidR="00F34568" w:rsidRDefault="00F34568" w:rsidP="00F34568">
      <w:pPr>
        <w:ind w:left="567"/>
        <w:rPr>
          <w:szCs w:val="20"/>
        </w:rPr>
      </w:pPr>
    </w:p>
    <w:p w:rsidR="00F34568" w:rsidRPr="003C1A6D" w:rsidRDefault="00F34568" w:rsidP="00F34568">
      <w:pPr>
        <w:ind w:left="4672" w:firstLine="284"/>
        <w:rPr>
          <w:szCs w:val="20"/>
        </w:rPr>
      </w:pPr>
      <w:r w:rsidRPr="003C1A6D">
        <w:rPr>
          <w:szCs w:val="20"/>
        </w:rPr>
        <w:t>Pour le président de l'université,</w:t>
      </w:r>
    </w:p>
    <w:p w:rsidR="00F34568" w:rsidRDefault="00F34568" w:rsidP="00F34568">
      <w:pPr>
        <w:ind w:left="4250" w:firstLine="706"/>
        <w:rPr>
          <w:szCs w:val="20"/>
        </w:rPr>
      </w:pPr>
      <w:proofErr w:type="gramStart"/>
      <w:r>
        <w:rPr>
          <w:szCs w:val="20"/>
        </w:rPr>
        <w:t>et</w:t>
      </w:r>
      <w:proofErr w:type="gramEnd"/>
      <w:r>
        <w:rPr>
          <w:szCs w:val="20"/>
        </w:rPr>
        <w:t xml:space="preserve"> par délégation, </w:t>
      </w:r>
      <w:r w:rsidRPr="003C1A6D">
        <w:rPr>
          <w:szCs w:val="20"/>
        </w:rPr>
        <w:t>le directeur de l'UFR</w:t>
      </w:r>
    </w:p>
    <w:p w:rsidR="00F34568" w:rsidRDefault="00F34568" w:rsidP="00F34568">
      <w:pPr>
        <w:ind w:left="567" w:firstLine="706"/>
        <w:rPr>
          <w:szCs w:val="20"/>
        </w:rPr>
      </w:pPr>
    </w:p>
    <w:p w:rsidR="00F34568" w:rsidRPr="003C1A6D" w:rsidRDefault="00F34568" w:rsidP="00F34568">
      <w:pPr>
        <w:ind w:left="567" w:firstLine="706"/>
        <w:rPr>
          <w:szCs w:val="20"/>
        </w:rPr>
      </w:pPr>
    </w:p>
    <w:p w:rsidR="00F34568" w:rsidRDefault="00F34568" w:rsidP="00F34568">
      <w:pPr>
        <w:ind w:left="4956"/>
        <w:rPr>
          <w:szCs w:val="20"/>
        </w:rPr>
      </w:pPr>
      <w:r w:rsidRPr="003C1A6D">
        <w:rPr>
          <w:szCs w:val="20"/>
        </w:rPr>
        <w:t>Christian INARD</w:t>
      </w:r>
    </w:p>
    <w:p w:rsidR="00F34568" w:rsidRDefault="00F34568" w:rsidP="00F34568">
      <w:pPr>
        <w:ind w:left="4956"/>
        <w:rPr>
          <w:szCs w:val="20"/>
        </w:rPr>
      </w:pPr>
    </w:p>
    <w:p w:rsidR="004B699A" w:rsidRDefault="004B699A" w:rsidP="0028112A">
      <w:pPr>
        <w:rPr>
          <w:szCs w:val="20"/>
        </w:rPr>
      </w:pPr>
    </w:p>
    <w:p w:rsidR="004B699A" w:rsidRDefault="004B699A" w:rsidP="00F34568">
      <w:pPr>
        <w:ind w:left="4956"/>
        <w:rPr>
          <w:szCs w:val="20"/>
        </w:rPr>
      </w:pPr>
    </w:p>
    <w:p w:rsidR="004B699A" w:rsidRDefault="004B699A" w:rsidP="00F34568">
      <w:pPr>
        <w:ind w:left="4956"/>
        <w:rPr>
          <w:szCs w:val="20"/>
        </w:rPr>
      </w:pPr>
    </w:p>
    <w:p w:rsidR="004B699A" w:rsidRDefault="004B699A" w:rsidP="00F34568">
      <w:pPr>
        <w:ind w:left="4956"/>
        <w:rPr>
          <w:szCs w:val="20"/>
        </w:rPr>
      </w:pPr>
    </w:p>
    <w:p w:rsidR="004B699A" w:rsidRDefault="004B699A" w:rsidP="00F34568">
      <w:pPr>
        <w:ind w:left="4956"/>
        <w:rPr>
          <w:szCs w:val="20"/>
        </w:rPr>
      </w:pPr>
    </w:p>
    <w:p w:rsidR="00F34568" w:rsidRDefault="00F34568" w:rsidP="00F34568">
      <w:pPr>
        <w:ind w:left="4956"/>
        <w:rPr>
          <w:szCs w:val="20"/>
        </w:rPr>
      </w:pPr>
    </w:p>
    <w:p w:rsidR="00F34568" w:rsidRPr="003C1A6D" w:rsidRDefault="00F34568" w:rsidP="00F34568">
      <w:pPr>
        <w:ind w:left="567"/>
        <w:rPr>
          <w:i/>
          <w:sz w:val="16"/>
          <w:szCs w:val="16"/>
        </w:rPr>
      </w:pPr>
      <w:r w:rsidRPr="003C1A6D">
        <w:rPr>
          <w:i/>
          <w:sz w:val="16"/>
          <w:szCs w:val="16"/>
        </w:rPr>
        <w:t>Si vous contestez la légalité de cette décision, celle-ci peut être attaquée dans un délai de deux mois à partir de sa notification, devant le tribunal administratif de Poitiers.</w:t>
      </w:r>
    </w:p>
    <w:p w:rsidR="00F34568" w:rsidRPr="003C1A6D" w:rsidRDefault="00F34568" w:rsidP="00F34568">
      <w:pPr>
        <w:ind w:left="567"/>
        <w:rPr>
          <w:i/>
          <w:sz w:val="16"/>
          <w:szCs w:val="16"/>
        </w:rPr>
      </w:pPr>
      <w:r w:rsidRPr="003C1A6D">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rsidR="00F34568" w:rsidRPr="00176570" w:rsidRDefault="00F34568" w:rsidP="00F34568">
      <w:pPr>
        <w:ind w:left="567"/>
        <w:rPr>
          <w:i/>
          <w:sz w:val="16"/>
          <w:szCs w:val="16"/>
        </w:rPr>
      </w:pPr>
      <w:r w:rsidRPr="003C1A6D">
        <w:rPr>
          <w:i/>
          <w:sz w:val="16"/>
          <w:szCs w:val="16"/>
        </w:rPr>
        <w:t>(Article R.421-1, 421-2 et 421-3 du code de justice administrative).</w:t>
      </w:r>
    </w:p>
    <w:sectPr w:rsidR="00F34568" w:rsidRPr="00176570" w:rsidSect="007D14EA">
      <w:footerReference w:type="default" r:id="rId8"/>
      <w:footerReference w:type="first" r:id="rId9"/>
      <w:pgSz w:w="11906" w:h="16838"/>
      <w:pgMar w:top="567" w:right="1134" w:bottom="567" w:left="1134" w:header="1134" w:footer="340"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D70" w:rsidRDefault="00123D70" w:rsidP="00D66643">
      <w:pPr>
        <w:spacing w:after="0"/>
      </w:pPr>
      <w:r>
        <w:separator/>
      </w:r>
    </w:p>
  </w:endnote>
  <w:endnote w:type="continuationSeparator" w:id="0">
    <w:p w:rsidR="00123D70" w:rsidRDefault="00123D70" w:rsidP="00D666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Ubuntu">
    <w:altName w:val="Segoe Script"/>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70" w:rsidRPr="007D14EA" w:rsidRDefault="00123D70" w:rsidP="007D14EA">
    <w:pPr>
      <w:tabs>
        <w:tab w:val="center" w:pos="4536"/>
        <w:tab w:val="right" w:pos="9072"/>
      </w:tabs>
      <w:spacing w:after="0"/>
      <w:jc w:val="center"/>
    </w:pPr>
    <w:r w:rsidRPr="007D14EA">
      <w:rPr>
        <w:noProof/>
        <w:lang w:eastAsia="fr-FR"/>
      </w:rPr>
      <w:drawing>
        <wp:anchor distT="0" distB="0" distL="114300" distR="114300" simplePos="0" relativeHeight="251662336" behindDoc="1" locked="0" layoutInCell="1" allowOverlap="1" wp14:anchorId="534AF715" wp14:editId="7DF5D570">
          <wp:simplePos x="0" y="0"/>
          <wp:positionH relativeFrom="column">
            <wp:posOffset>-360045</wp:posOffset>
          </wp:positionH>
          <wp:positionV relativeFrom="paragraph">
            <wp:posOffset>0</wp:posOffset>
          </wp:positionV>
          <wp:extent cx="6840000" cy="129600"/>
          <wp:effectExtent l="0" t="0" r="0" b="3810"/>
          <wp:wrapNone/>
          <wp:docPr id="1" name="Image 1"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der\SctxComm\CHARTE GRAPHIQUE\_Charte-projet 2014\GABARITS\INTERNE\ENTETE\Links\Traits bas de page + logo ULR\Traits bas de page seu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40000" cy="12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D70" w:rsidRPr="007D14EA" w:rsidRDefault="00123D70" w:rsidP="007D14EA">
    <w:pPr>
      <w:tabs>
        <w:tab w:val="center" w:pos="4536"/>
        <w:tab w:val="right" w:pos="9072"/>
      </w:tabs>
      <w:spacing w:before="40" w:after="0"/>
      <w:ind w:left="0"/>
      <w:jc w:val="center"/>
      <w:rPr>
        <w:rFonts w:ascii="Ubuntu" w:hAnsi="Ubuntu"/>
        <w:color w:val="256CB4"/>
        <w:szCs w:val="20"/>
      </w:rPr>
    </w:pPr>
    <w:r w:rsidRPr="007D14EA">
      <w:rPr>
        <w:rFonts w:ascii="Ubuntu" w:hAnsi="Ubuntu"/>
        <w:color w:val="256CB4"/>
        <w:szCs w:val="20"/>
      </w:rPr>
      <w:t xml:space="preserve">Université de </w:t>
    </w:r>
    <w:r w:rsidRPr="007D14EA">
      <w:rPr>
        <w:rFonts w:ascii="Ubuntu" w:hAnsi="Ubuntu"/>
        <w:b/>
        <w:color w:val="256CB4"/>
        <w:szCs w:val="20"/>
      </w:rPr>
      <w:t>La Rochelle -</w:t>
    </w:r>
    <w:r w:rsidRPr="007D14EA">
      <w:rPr>
        <w:rFonts w:ascii="Calibri" w:hAnsi="Calibri"/>
        <w:color w:val="3366FF"/>
        <w:szCs w:val="20"/>
      </w:rPr>
      <w:t xml:space="preserve"> </w:t>
    </w:r>
    <w:r w:rsidRPr="007D14EA">
      <w:rPr>
        <w:rFonts w:ascii="Ubuntu" w:hAnsi="Ubuntu"/>
        <w:color w:val="256CB4"/>
        <w:szCs w:val="20"/>
      </w:rPr>
      <w:t>Pôle Sciences et Technologie</w:t>
    </w:r>
  </w:p>
  <w:p w:rsidR="00123D70" w:rsidRPr="007D14EA" w:rsidRDefault="00123D70" w:rsidP="007D14EA">
    <w:pPr>
      <w:spacing w:after="0"/>
      <w:ind w:left="0"/>
      <w:jc w:val="center"/>
      <w:rPr>
        <w:sz w:val="16"/>
        <w:szCs w:val="16"/>
      </w:rPr>
    </w:pPr>
    <w:r w:rsidRPr="007D14EA">
      <w:rPr>
        <w:sz w:val="16"/>
        <w:szCs w:val="16"/>
      </w:rPr>
      <w:t>Avenue Michel Crépeau – 17042 LA ROCHELLE Cedex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70" w:rsidRDefault="00123D70" w:rsidP="00695456">
    <w:pPr>
      <w:pStyle w:val="Pieddepage"/>
      <w:jc w:val="center"/>
    </w:pPr>
    <w:r>
      <w:rPr>
        <w:noProof/>
        <w:lang w:eastAsia="fr-FR"/>
      </w:rPr>
      <w:drawing>
        <wp:anchor distT="0" distB="0" distL="114300" distR="114300" simplePos="0" relativeHeight="251660288" behindDoc="1" locked="0" layoutInCell="1" allowOverlap="1" wp14:anchorId="2EE0698D" wp14:editId="723E0E4D">
          <wp:simplePos x="0" y="0"/>
          <wp:positionH relativeFrom="column">
            <wp:posOffset>-360045</wp:posOffset>
          </wp:positionH>
          <wp:positionV relativeFrom="paragraph">
            <wp:posOffset>0</wp:posOffset>
          </wp:positionV>
          <wp:extent cx="6840000" cy="129600"/>
          <wp:effectExtent l="0" t="0" r="0" b="3810"/>
          <wp:wrapNone/>
          <wp:docPr id="24" name="Image 24"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der\SctxComm\CHARTE GRAPHIQUE\_Charte-projet 2014\GABARITS\INTERNE\ENTETE\Links\Traits bas de page + logo ULR\Traits bas de page seu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40000" cy="12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D70" w:rsidRPr="00BF5930" w:rsidRDefault="00123D70" w:rsidP="00734C5A">
    <w:pPr>
      <w:pStyle w:val="PieddepageUniversit"/>
    </w:pPr>
    <w:r w:rsidRPr="004960B8">
      <w:t xml:space="preserve">Université de </w:t>
    </w:r>
    <w:r w:rsidRPr="004960B8">
      <w:rPr>
        <w:b/>
      </w:rPr>
      <w:t>La Rochelle</w:t>
    </w:r>
    <w:r>
      <w:rPr>
        <w:b/>
      </w:rPr>
      <w:t xml:space="preserve"> -</w:t>
    </w:r>
    <w:r w:rsidRPr="00BF5930">
      <w:rPr>
        <w:rFonts w:ascii="Calibri" w:hAnsi="Calibri"/>
        <w:color w:val="3366FF"/>
      </w:rPr>
      <w:t xml:space="preserve"> </w:t>
    </w:r>
    <w:r w:rsidRPr="00BF5930">
      <w:t>Pôle Sciences et Technologie</w:t>
    </w:r>
  </w:p>
  <w:p w:rsidR="00123D70" w:rsidRPr="00712136" w:rsidRDefault="00123D70" w:rsidP="00734C5A">
    <w:pPr>
      <w:pStyle w:val="PieddepageAdresse"/>
    </w:pPr>
    <w:r w:rsidRPr="00BF5930">
      <w:t>Avenue Michel Crépeau</w:t>
    </w:r>
    <w:r>
      <w:t xml:space="preserve"> – </w:t>
    </w:r>
    <w:r w:rsidRPr="00BF5930">
      <w:t>17042 LA ROCHELLE Cedex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D70" w:rsidRDefault="00123D70" w:rsidP="00D66643">
      <w:pPr>
        <w:spacing w:after="0"/>
      </w:pPr>
      <w:r>
        <w:separator/>
      </w:r>
    </w:p>
  </w:footnote>
  <w:footnote w:type="continuationSeparator" w:id="0">
    <w:p w:rsidR="00123D70" w:rsidRDefault="00123D70" w:rsidP="00D666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linkToQuery/>
    <w:dataType w:val="native"/>
    <w:connectString w:val="Provider=Microsoft.ACE.OLEDB.12.0;User ID=Admin;Data Source=\\ender\echaigne\Windows\Bureau\2015\master_2015_2016.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MASTER$`"/>
    <w:dataSource r:id="rId1"/>
    <w:viewMergedData/>
    <w:activeRecord w:val="542"/>
    <w:odso>
      <w:udl w:val="Provider=Microsoft.ACE.OLEDB.12.0;User ID=Admin;Data Source=\\ender\echaigne\Windows\Bureau\2015\master_2015_2016.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MASTER$"/>
      <w:src r:id="rId2"/>
      <w:colDelim w:val="9"/>
      <w:type w:val="database"/>
      <w:fHdr/>
      <w:fieldMapData>
        <w:column w:val="0"/>
        <w:lid w:val="fr-FR"/>
      </w:fieldMapData>
      <w:fieldMapData>
        <w:column w:val="0"/>
        <w:lid w:val="fr-FR"/>
      </w:fieldMapData>
      <w:fieldMapData>
        <w:type w:val="dbColumn"/>
        <w:name w:val="PRÉNOM"/>
        <w:mappedName w:val="Prénom "/>
        <w:column w:val="2"/>
        <w:lid w:val="fr-FR"/>
      </w:fieldMapData>
      <w:fieldMapData>
        <w:column w:val="0"/>
        <w:lid w:val="fr-FR"/>
      </w:fieldMapData>
      <w:fieldMapData>
        <w:type w:val="dbColumn"/>
        <w:name w:val="NOM"/>
        <w:mappedName w:val="Nom "/>
        <w:column w:val="1"/>
        <w:lid w:val="fr-FR"/>
      </w:fieldMapData>
      <w:fieldMapData>
        <w:column w:val="0"/>
        <w:lid w:val="fr-FR"/>
      </w:fieldMapData>
      <w:fieldMapData>
        <w:column w:val="0"/>
        <w:lid w:val="fr-FR"/>
      </w:fieldMapData>
      <w:fieldMapData>
        <w:column w:val="0"/>
        <w:lid w:val="fr-FR"/>
      </w:fieldMapData>
      <w:fieldMapData>
        <w:column w:val="0"/>
        <w:lid w:val="fr-FR"/>
      </w:fieldMapData>
      <w:fieldMapData>
        <w:type w:val="dbColumn"/>
        <w:name w:val="ADRESSE 1"/>
        <w:mappedName w:val="Adresse 1"/>
        <w:column w:val="5"/>
        <w:lid w:val="fr-FR"/>
      </w:fieldMapData>
      <w:fieldMapData>
        <w:type w:val="dbColumn"/>
        <w:name w:val="ADRESSE 2"/>
        <w:mappedName w:val="Adresse 2"/>
        <w:column w:val="6"/>
        <w:lid w:val="fr-FR"/>
      </w:fieldMapData>
      <w:fieldMapData>
        <w:type w:val="dbColumn"/>
        <w:name w:val="VILLE"/>
        <w:mappedName w:val="Ville"/>
        <w:column w:val="8"/>
        <w:lid w:val="fr-FR"/>
      </w:fieldMapData>
      <w:fieldMapData>
        <w:column w:val="0"/>
        <w:lid w:val="fr-FR"/>
      </w:fieldMapData>
      <w:fieldMapData>
        <w:type w:val="dbColumn"/>
        <w:name w:val="CODE POSTAL"/>
        <w:mappedName w:val="Code postal"/>
        <w:column w:val="7"/>
        <w:lid w:val="fr-FR"/>
      </w:fieldMapData>
      <w:fieldMapData>
        <w:type w:val="dbColumn"/>
        <w:name w:val="PAYS"/>
        <w:mappedName w:val="Pays ou région"/>
        <w:column w:val="9"/>
        <w:lid w:val="fr-FR"/>
      </w:fieldMapData>
      <w:fieldMapData>
        <w:column w:val="0"/>
        <w:lid w:val="fr-FR"/>
      </w:fieldMapData>
      <w:fieldMapData>
        <w:column w:val="0"/>
        <w:lid w:val="fr-FR"/>
      </w:fieldMapData>
      <w:fieldMapData>
        <w:column w:val="0"/>
        <w:lid w:val="fr-FR"/>
      </w:fieldMapData>
      <w:fieldMapData>
        <w:column w:val="0"/>
        <w:lid w:val="fr-FR"/>
      </w:fieldMapData>
      <w:fieldMapData>
        <w:type w:val="dbColumn"/>
        <w:name w:val="Email"/>
        <w:mappedName w:val="Adresse de messagerie"/>
        <w:column w:val="4"/>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odso>
  </w:mailMerge>
  <w:defaultTabStop w:val="708"/>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181"/>
    <w:rsid w:val="0002411D"/>
    <w:rsid w:val="00050B31"/>
    <w:rsid w:val="00062D56"/>
    <w:rsid w:val="00094904"/>
    <w:rsid w:val="000C527D"/>
    <w:rsid w:val="000E4BD3"/>
    <w:rsid w:val="00114DB3"/>
    <w:rsid w:val="00123D70"/>
    <w:rsid w:val="001319B1"/>
    <w:rsid w:val="001759D0"/>
    <w:rsid w:val="00185409"/>
    <w:rsid w:val="00187FAD"/>
    <w:rsid w:val="001A3C47"/>
    <w:rsid w:val="0028112A"/>
    <w:rsid w:val="002926FB"/>
    <w:rsid w:val="002A25D5"/>
    <w:rsid w:val="002D01EA"/>
    <w:rsid w:val="002F7F80"/>
    <w:rsid w:val="0032313E"/>
    <w:rsid w:val="003264D6"/>
    <w:rsid w:val="0036189B"/>
    <w:rsid w:val="003720B9"/>
    <w:rsid w:val="00385AFC"/>
    <w:rsid w:val="00386AFA"/>
    <w:rsid w:val="003C1A6D"/>
    <w:rsid w:val="003F1356"/>
    <w:rsid w:val="004610D3"/>
    <w:rsid w:val="00476B18"/>
    <w:rsid w:val="004910B5"/>
    <w:rsid w:val="004960B8"/>
    <w:rsid w:val="004B4827"/>
    <w:rsid w:val="004B699A"/>
    <w:rsid w:val="005252E9"/>
    <w:rsid w:val="005C598E"/>
    <w:rsid w:val="00606D78"/>
    <w:rsid w:val="00630B9E"/>
    <w:rsid w:val="00695456"/>
    <w:rsid w:val="006A573A"/>
    <w:rsid w:val="00702E48"/>
    <w:rsid w:val="0071195F"/>
    <w:rsid w:val="00712136"/>
    <w:rsid w:val="00734C5A"/>
    <w:rsid w:val="007460A6"/>
    <w:rsid w:val="007652DB"/>
    <w:rsid w:val="00797D88"/>
    <w:rsid w:val="007D14EA"/>
    <w:rsid w:val="00801412"/>
    <w:rsid w:val="00811181"/>
    <w:rsid w:val="00847966"/>
    <w:rsid w:val="00891884"/>
    <w:rsid w:val="008C1D86"/>
    <w:rsid w:val="008F1C92"/>
    <w:rsid w:val="00906512"/>
    <w:rsid w:val="00952C4E"/>
    <w:rsid w:val="00972A79"/>
    <w:rsid w:val="00996EE1"/>
    <w:rsid w:val="009A18DB"/>
    <w:rsid w:val="009A3127"/>
    <w:rsid w:val="009D3762"/>
    <w:rsid w:val="009D6CDC"/>
    <w:rsid w:val="009E2D00"/>
    <w:rsid w:val="009E42E4"/>
    <w:rsid w:val="00A53544"/>
    <w:rsid w:val="00A720CF"/>
    <w:rsid w:val="00A76900"/>
    <w:rsid w:val="00A7760D"/>
    <w:rsid w:val="00AE2531"/>
    <w:rsid w:val="00B04861"/>
    <w:rsid w:val="00B07026"/>
    <w:rsid w:val="00B26EE0"/>
    <w:rsid w:val="00BD4697"/>
    <w:rsid w:val="00CE4972"/>
    <w:rsid w:val="00CF5168"/>
    <w:rsid w:val="00D1777A"/>
    <w:rsid w:val="00D66643"/>
    <w:rsid w:val="00DB121E"/>
    <w:rsid w:val="00DB4588"/>
    <w:rsid w:val="00DE3617"/>
    <w:rsid w:val="00DF3D3A"/>
    <w:rsid w:val="00E23492"/>
    <w:rsid w:val="00E25876"/>
    <w:rsid w:val="00E4157F"/>
    <w:rsid w:val="00E83083"/>
    <w:rsid w:val="00E84B13"/>
    <w:rsid w:val="00E948A9"/>
    <w:rsid w:val="00EA6740"/>
    <w:rsid w:val="00EB5F55"/>
    <w:rsid w:val="00ED6AB1"/>
    <w:rsid w:val="00EE0932"/>
    <w:rsid w:val="00F34568"/>
    <w:rsid w:val="00F35B27"/>
    <w:rsid w:val="00F65ADB"/>
    <w:rsid w:val="00F82C9E"/>
    <w:rsid w:val="00F96913"/>
    <w:rsid w:val="00FC3785"/>
    <w:rsid w:val="00FF6B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e - Verdana - 10pt"/>
    <w:qFormat/>
    <w:rsid w:val="007D14EA"/>
    <w:pPr>
      <w:spacing w:after="120" w:line="240" w:lineRule="auto"/>
      <w:ind w:left="1418"/>
      <w:jc w:val="both"/>
    </w:pPr>
    <w:rPr>
      <w:rFonts w:ascii="Verdana" w:hAnsi="Verdana"/>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11181"/>
    <w:rPr>
      <w:color w:val="808080"/>
    </w:rPr>
  </w:style>
  <w:style w:type="character" w:styleId="Lienhypertexte">
    <w:name w:val="Hyperlink"/>
    <w:basedOn w:val="Policepardfaut"/>
    <w:uiPriority w:val="99"/>
    <w:unhideWhenUsed/>
    <w:rsid w:val="00AE2531"/>
    <w:rPr>
      <w:color w:val="E51C4E" w:themeColor="hyperlink"/>
      <w:u w:val="single"/>
    </w:rPr>
  </w:style>
  <w:style w:type="paragraph" w:styleId="En-tte">
    <w:name w:val="header"/>
    <w:basedOn w:val="Normal"/>
    <w:link w:val="En-tteCar"/>
    <w:uiPriority w:val="99"/>
    <w:unhideWhenUsed/>
    <w:rsid w:val="00D66643"/>
    <w:pPr>
      <w:tabs>
        <w:tab w:val="center" w:pos="4536"/>
        <w:tab w:val="right" w:pos="9072"/>
      </w:tabs>
      <w:spacing w:after="0"/>
    </w:pPr>
  </w:style>
  <w:style w:type="character" w:customStyle="1" w:styleId="En-tteCar">
    <w:name w:val="En-tête Car"/>
    <w:basedOn w:val="Policepardfaut"/>
    <w:link w:val="En-tte"/>
    <w:uiPriority w:val="99"/>
    <w:rsid w:val="00D66643"/>
  </w:style>
  <w:style w:type="paragraph" w:styleId="Pieddepage">
    <w:name w:val="footer"/>
    <w:basedOn w:val="Normal"/>
    <w:link w:val="PieddepageCar"/>
    <w:uiPriority w:val="99"/>
    <w:unhideWhenUsed/>
    <w:rsid w:val="00D66643"/>
    <w:pPr>
      <w:tabs>
        <w:tab w:val="center" w:pos="4536"/>
        <w:tab w:val="right" w:pos="9072"/>
      </w:tabs>
      <w:spacing w:after="0"/>
    </w:pPr>
  </w:style>
  <w:style w:type="character" w:customStyle="1" w:styleId="PieddepageCar">
    <w:name w:val="Pied de page Car"/>
    <w:basedOn w:val="Policepardfaut"/>
    <w:link w:val="Pieddepage"/>
    <w:uiPriority w:val="99"/>
    <w:rsid w:val="00D66643"/>
  </w:style>
  <w:style w:type="paragraph" w:customStyle="1" w:styleId="Signature-Verdana-10pt">
    <w:name w:val="Signature - Verdana - 10pt"/>
    <w:basedOn w:val="Normal"/>
    <w:link w:val="Signature-Verdana-10ptCar"/>
    <w:qFormat/>
    <w:rsid w:val="00847966"/>
    <w:pPr>
      <w:spacing w:before="1200" w:after="0"/>
      <w:ind w:left="5387"/>
    </w:pPr>
    <w:rPr>
      <w:szCs w:val="20"/>
    </w:rPr>
  </w:style>
  <w:style w:type="character" w:customStyle="1" w:styleId="Signature-Verdana-10ptCar">
    <w:name w:val="Signature - Verdana - 10pt Car"/>
    <w:basedOn w:val="Policepardfaut"/>
    <w:link w:val="Signature-Verdana-10pt"/>
    <w:rsid w:val="00847966"/>
    <w:rPr>
      <w:rFonts w:ascii="Verdana" w:hAnsi="Verdana"/>
      <w:sz w:val="20"/>
      <w:szCs w:val="20"/>
    </w:rPr>
  </w:style>
  <w:style w:type="paragraph" w:styleId="Textedebulles">
    <w:name w:val="Balloon Text"/>
    <w:basedOn w:val="Normal"/>
    <w:link w:val="TextedebullesCar"/>
    <w:uiPriority w:val="99"/>
    <w:semiHidden/>
    <w:unhideWhenUsed/>
    <w:rsid w:val="00606D78"/>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6D78"/>
    <w:rPr>
      <w:rFonts w:ascii="Segoe UI" w:hAnsi="Segoe UI" w:cs="Segoe UI"/>
      <w:sz w:val="18"/>
      <w:szCs w:val="18"/>
    </w:rPr>
  </w:style>
  <w:style w:type="paragraph" w:styleId="Sansinterligne">
    <w:name w:val="No Spacing"/>
    <w:uiPriority w:val="1"/>
    <w:qFormat/>
    <w:rsid w:val="000C527D"/>
    <w:pPr>
      <w:spacing w:after="0" w:line="240" w:lineRule="auto"/>
      <w:jc w:val="both"/>
    </w:pPr>
    <w:rPr>
      <w:rFonts w:ascii="Verdana" w:hAnsi="Verdana"/>
      <w:sz w:val="20"/>
    </w:rPr>
  </w:style>
  <w:style w:type="paragraph" w:customStyle="1" w:styleId="Cartouche">
    <w:name w:val="Cartouche"/>
    <w:link w:val="CartoucheCar"/>
    <w:qFormat/>
    <w:rsid w:val="00847966"/>
    <w:pPr>
      <w:spacing w:after="0" w:line="240" w:lineRule="auto"/>
    </w:pPr>
    <w:rPr>
      <w:rFonts w:ascii="Verdana" w:hAnsi="Verdana"/>
      <w:sz w:val="16"/>
      <w:szCs w:val="20"/>
    </w:rPr>
  </w:style>
  <w:style w:type="paragraph" w:customStyle="1" w:styleId="Cartouchegras">
    <w:name w:val="Cartouche gras"/>
    <w:autoRedefine/>
    <w:qFormat/>
    <w:rsid w:val="00847966"/>
    <w:pPr>
      <w:spacing w:line="240" w:lineRule="auto"/>
    </w:pPr>
    <w:rPr>
      <w:rFonts w:ascii="Verdana" w:hAnsi="Verdana"/>
      <w:b/>
      <w:sz w:val="16"/>
      <w:szCs w:val="16"/>
    </w:rPr>
  </w:style>
  <w:style w:type="paragraph" w:customStyle="1" w:styleId="TitreDestinataire">
    <w:name w:val="Titre Destinataire"/>
    <w:basedOn w:val="Normal"/>
    <w:autoRedefine/>
    <w:qFormat/>
    <w:rsid w:val="003C1A6D"/>
    <w:pPr>
      <w:spacing w:before="120"/>
      <w:ind w:left="567"/>
      <w:jc w:val="left"/>
    </w:pPr>
    <w:rPr>
      <w:szCs w:val="20"/>
    </w:rPr>
  </w:style>
  <w:style w:type="character" w:customStyle="1" w:styleId="CartoucheCar">
    <w:name w:val="Cartouche Car"/>
    <w:basedOn w:val="Policepardfaut"/>
    <w:link w:val="Cartouche"/>
    <w:rsid w:val="00847966"/>
    <w:rPr>
      <w:rFonts w:ascii="Verdana" w:hAnsi="Verdana"/>
      <w:sz w:val="16"/>
      <w:szCs w:val="20"/>
    </w:rPr>
  </w:style>
  <w:style w:type="paragraph" w:customStyle="1" w:styleId="Destinataire">
    <w:name w:val="Destinataire"/>
    <w:autoRedefine/>
    <w:qFormat/>
    <w:rsid w:val="00847966"/>
    <w:pPr>
      <w:spacing w:after="0" w:line="240" w:lineRule="auto"/>
    </w:pPr>
    <w:rPr>
      <w:rFonts w:ascii="Verdana" w:hAnsi="Verdana"/>
      <w:sz w:val="20"/>
      <w:szCs w:val="20"/>
    </w:rPr>
  </w:style>
  <w:style w:type="paragraph" w:customStyle="1" w:styleId="PieddepageUniversit">
    <w:name w:val="Pied de page Université"/>
    <w:basedOn w:val="Pieddepage"/>
    <w:autoRedefine/>
    <w:qFormat/>
    <w:rsid w:val="00847966"/>
    <w:pPr>
      <w:spacing w:before="40"/>
      <w:ind w:left="0"/>
      <w:jc w:val="center"/>
    </w:pPr>
    <w:rPr>
      <w:rFonts w:ascii="Ubuntu" w:hAnsi="Ubuntu"/>
      <w:color w:val="256CB4"/>
      <w:szCs w:val="20"/>
    </w:rPr>
  </w:style>
  <w:style w:type="paragraph" w:customStyle="1" w:styleId="PieddepageUniversitnoir">
    <w:name w:val="Pied de page Université noir"/>
    <w:basedOn w:val="Cartouche"/>
    <w:qFormat/>
    <w:rsid w:val="00847966"/>
    <w:pPr>
      <w:jc w:val="center"/>
    </w:pPr>
    <w:rPr>
      <w:szCs w:val="16"/>
    </w:rPr>
  </w:style>
  <w:style w:type="paragraph" w:customStyle="1" w:styleId="PieddepageAdresse">
    <w:name w:val="Pied de page Adresse"/>
    <w:basedOn w:val="Cartouche"/>
    <w:qFormat/>
    <w:rsid w:val="009E42E4"/>
    <w:pPr>
      <w:jc w:val="center"/>
    </w:pPr>
    <w:rPr>
      <w:szCs w:val="16"/>
    </w:rPr>
  </w:style>
  <w:style w:type="table" w:styleId="Grilledutableau">
    <w:name w:val="Table Grid"/>
    <w:basedOn w:val="TableauNormal"/>
    <w:uiPriority w:val="39"/>
    <w:rsid w:val="00891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e - Verdana - 10pt"/>
    <w:qFormat/>
    <w:rsid w:val="007D14EA"/>
    <w:pPr>
      <w:spacing w:after="120" w:line="240" w:lineRule="auto"/>
      <w:ind w:left="1418"/>
      <w:jc w:val="both"/>
    </w:pPr>
    <w:rPr>
      <w:rFonts w:ascii="Verdana" w:hAnsi="Verdana"/>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11181"/>
    <w:rPr>
      <w:color w:val="808080"/>
    </w:rPr>
  </w:style>
  <w:style w:type="character" w:styleId="Lienhypertexte">
    <w:name w:val="Hyperlink"/>
    <w:basedOn w:val="Policepardfaut"/>
    <w:uiPriority w:val="99"/>
    <w:unhideWhenUsed/>
    <w:rsid w:val="00AE2531"/>
    <w:rPr>
      <w:color w:val="E51C4E" w:themeColor="hyperlink"/>
      <w:u w:val="single"/>
    </w:rPr>
  </w:style>
  <w:style w:type="paragraph" w:styleId="En-tte">
    <w:name w:val="header"/>
    <w:basedOn w:val="Normal"/>
    <w:link w:val="En-tteCar"/>
    <w:uiPriority w:val="99"/>
    <w:unhideWhenUsed/>
    <w:rsid w:val="00D66643"/>
    <w:pPr>
      <w:tabs>
        <w:tab w:val="center" w:pos="4536"/>
        <w:tab w:val="right" w:pos="9072"/>
      </w:tabs>
      <w:spacing w:after="0"/>
    </w:pPr>
  </w:style>
  <w:style w:type="character" w:customStyle="1" w:styleId="En-tteCar">
    <w:name w:val="En-tête Car"/>
    <w:basedOn w:val="Policepardfaut"/>
    <w:link w:val="En-tte"/>
    <w:uiPriority w:val="99"/>
    <w:rsid w:val="00D66643"/>
  </w:style>
  <w:style w:type="paragraph" w:styleId="Pieddepage">
    <w:name w:val="footer"/>
    <w:basedOn w:val="Normal"/>
    <w:link w:val="PieddepageCar"/>
    <w:uiPriority w:val="99"/>
    <w:unhideWhenUsed/>
    <w:rsid w:val="00D66643"/>
    <w:pPr>
      <w:tabs>
        <w:tab w:val="center" w:pos="4536"/>
        <w:tab w:val="right" w:pos="9072"/>
      </w:tabs>
      <w:spacing w:after="0"/>
    </w:pPr>
  </w:style>
  <w:style w:type="character" w:customStyle="1" w:styleId="PieddepageCar">
    <w:name w:val="Pied de page Car"/>
    <w:basedOn w:val="Policepardfaut"/>
    <w:link w:val="Pieddepage"/>
    <w:uiPriority w:val="99"/>
    <w:rsid w:val="00D66643"/>
  </w:style>
  <w:style w:type="paragraph" w:customStyle="1" w:styleId="Signature-Verdana-10pt">
    <w:name w:val="Signature - Verdana - 10pt"/>
    <w:basedOn w:val="Normal"/>
    <w:link w:val="Signature-Verdana-10ptCar"/>
    <w:qFormat/>
    <w:rsid w:val="00847966"/>
    <w:pPr>
      <w:spacing w:before="1200" w:after="0"/>
      <w:ind w:left="5387"/>
    </w:pPr>
    <w:rPr>
      <w:szCs w:val="20"/>
    </w:rPr>
  </w:style>
  <w:style w:type="character" w:customStyle="1" w:styleId="Signature-Verdana-10ptCar">
    <w:name w:val="Signature - Verdana - 10pt Car"/>
    <w:basedOn w:val="Policepardfaut"/>
    <w:link w:val="Signature-Verdana-10pt"/>
    <w:rsid w:val="00847966"/>
    <w:rPr>
      <w:rFonts w:ascii="Verdana" w:hAnsi="Verdana"/>
      <w:sz w:val="20"/>
      <w:szCs w:val="20"/>
    </w:rPr>
  </w:style>
  <w:style w:type="paragraph" w:styleId="Textedebulles">
    <w:name w:val="Balloon Text"/>
    <w:basedOn w:val="Normal"/>
    <w:link w:val="TextedebullesCar"/>
    <w:uiPriority w:val="99"/>
    <w:semiHidden/>
    <w:unhideWhenUsed/>
    <w:rsid w:val="00606D78"/>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6D78"/>
    <w:rPr>
      <w:rFonts w:ascii="Segoe UI" w:hAnsi="Segoe UI" w:cs="Segoe UI"/>
      <w:sz w:val="18"/>
      <w:szCs w:val="18"/>
    </w:rPr>
  </w:style>
  <w:style w:type="paragraph" w:styleId="Sansinterligne">
    <w:name w:val="No Spacing"/>
    <w:uiPriority w:val="1"/>
    <w:qFormat/>
    <w:rsid w:val="000C527D"/>
    <w:pPr>
      <w:spacing w:after="0" w:line="240" w:lineRule="auto"/>
      <w:jc w:val="both"/>
    </w:pPr>
    <w:rPr>
      <w:rFonts w:ascii="Verdana" w:hAnsi="Verdana"/>
      <w:sz w:val="20"/>
    </w:rPr>
  </w:style>
  <w:style w:type="paragraph" w:customStyle="1" w:styleId="Cartouche">
    <w:name w:val="Cartouche"/>
    <w:link w:val="CartoucheCar"/>
    <w:qFormat/>
    <w:rsid w:val="00847966"/>
    <w:pPr>
      <w:spacing w:after="0" w:line="240" w:lineRule="auto"/>
    </w:pPr>
    <w:rPr>
      <w:rFonts w:ascii="Verdana" w:hAnsi="Verdana"/>
      <w:sz w:val="16"/>
      <w:szCs w:val="20"/>
    </w:rPr>
  </w:style>
  <w:style w:type="paragraph" w:customStyle="1" w:styleId="Cartouchegras">
    <w:name w:val="Cartouche gras"/>
    <w:autoRedefine/>
    <w:qFormat/>
    <w:rsid w:val="00847966"/>
    <w:pPr>
      <w:spacing w:line="240" w:lineRule="auto"/>
    </w:pPr>
    <w:rPr>
      <w:rFonts w:ascii="Verdana" w:hAnsi="Verdana"/>
      <w:b/>
      <w:sz w:val="16"/>
      <w:szCs w:val="16"/>
    </w:rPr>
  </w:style>
  <w:style w:type="paragraph" w:customStyle="1" w:styleId="TitreDestinataire">
    <w:name w:val="Titre Destinataire"/>
    <w:basedOn w:val="Normal"/>
    <w:autoRedefine/>
    <w:qFormat/>
    <w:rsid w:val="003C1A6D"/>
    <w:pPr>
      <w:spacing w:before="120"/>
      <w:ind w:left="567"/>
      <w:jc w:val="left"/>
    </w:pPr>
    <w:rPr>
      <w:szCs w:val="20"/>
    </w:rPr>
  </w:style>
  <w:style w:type="character" w:customStyle="1" w:styleId="CartoucheCar">
    <w:name w:val="Cartouche Car"/>
    <w:basedOn w:val="Policepardfaut"/>
    <w:link w:val="Cartouche"/>
    <w:rsid w:val="00847966"/>
    <w:rPr>
      <w:rFonts w:ascii="Verdana" w:hAnsi="Verdana"/>
      <w:sz w:val="16"/>
      <w:szCs w:val="20"/>
    </w:rPr>
  </w:style>
  <w:style w:type="paragraph" w:customStyle="1" w:styleId="Destinataire">
    <w:name w:val="Destinataire"/>
    <w:autoRedefine/>
    <w:qFormat/>
    <w:rsid w:val="00847966"/>
    <w:pPr>
      <w:spacing w:after="0" w:line="240" w:lineRule="auto"/>
    </w:pPr>
    <w:rPr>
      <w:rFonts w:ascii="Verdana" w:hAnsi="Verdana"/>
      <w:sz w:val="20"/>
      <w:szCs w:val="20"/>
    </w:rPr>
  </w:style>
  <w:style w:type="paragraph" w:customStyle="1" w:styleId="PieddepageUniversit">
    <w:name w:val="Pied de page Université"/>
    <w:basedOn w:val="Pieddepage"/>
    <w:autoRedefine/>
    <w:qFormat/>
    <w:rsid w:val="00847966"/>
    <w:pPr>
      <w:spacing w:before="40"/>
      <w:ind w:left="0"/>
      <w:jc w:val="center"/>
    </w:pPr>
    <w:rPr>
      <w:rFonts w:ascii="Ubuntu" w:hAnsi="Ubuntu"/>
      <w:color w:val="256CB4"/>
      <w:szCs w:val="20"/>
    </w:rPr>
  </w:style>
  <w:style w:type="paragraph" w:customStyle="1" w:styleId="PieddepageUniversitnoir">
    <w:name w:val="Pied de page Université noir"/>
    <w:basedOn w:val="Cartouche"/>
    <w:qFormat/>
    <w:rsid w:val="00847966"/>
    <w:pPr>
      <w:jc w:val="center"/>
    </w:pPr>
    <w:rPr>
      <w:szCs w:val="16"/>
    </w:rPr>
  </w:style>
  <w:style w:type="paragraph" w:customStyle="1" w:styleId="PieddepageAdresse">
    <w:name w:val="Pied de page Adresse"/>
    <w:basedOn w:val="Cartouche"/>
    <w:qFormat/>
    <w:rsid w:val="009E42E4"/>
    <w:pPr>
      <w:jc w:val="center"/>
    </w:pPr>
    <w:rPr>
      <w:szCs w:val="16"/>
    </w:rPr>
  </w:style>
  <w:style w:type="table" w:styleId="Grilledutableau">
    <w:name w:val="Table Grid"/>
    <w:basedOn w:val="TableauNormal"/>
    <w:uiPriority w:val="39"/>
    <w:rsid w:val="00891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262806">
      <w:bodyDiv w:val="1"/>
      <w:marLeft w:val="0"/>
      <w:marRight w:val="0"/>
      <w:marTop w:val="0"/>
      <w:marBottom w:val="0"/>
      <w:divBdr>
        <w:top w:val="none" w:sz="0" w:space="0" w:color="auto"/>
        <w:left w:val="none" w:sz="0" w:space="0" w:color="auto"/>
        <w:bottom w:val="none" w:sz="0" w:space="0" w:color="auto"/>
        <w:right w:val="none" w:sz="0" w:space="0" w:color="auto"/>
      </w:divBdr>
    </w:div>
    <w:div w:id="194506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mailMergeSource" Target="file:///\\ender\echaigne\Windows\Bureau\2015\master_2015_2016.xlsx" TargetMode="External"/><Relationship Id="rId1" Type="http://schemas.openxmlformats.org/officeDocument/2006/relationships/mailMergeSource" Target="file:///\\ender\echaigne\Windows\Bureau\2015\master_2015_2016.xlsx" TargetMode="External"/></Relationships>
</file>

<file path=word/theme/theme1.xml><?xml version="1.0" encoding="utf-8"?>
<a:theme xmlns:a="http://schemas.openxmlformats.org/drawingml/2006/main" name="Thème Office">
  <a:themeElements>
    <a:clrScheme name="Université">
      <a:dk1>
        <a:sysClr val="windowText" lastClr="000000"/>
      </a:dk1>
      <a:lt1>
        <a:sysClr val="window" lastClr="FFFFFF"/>
      </a:lt1>
      <a:dk2>
        <a:srgbClr val="2372B9"/>
      </a:dk2>
      <a:lt2>
        <a:srgbClr val="929291"/>
      </a:lt2>
      <a:accent1>
        <a:srgbClr val="00B0F0"/>
      </a:accent1>
      <a:accent2>
        <a:srgbClr val="BBCE00"/>
      </a:accent2>
      <a:accent3>
        <a:srgbClr val="914E72"/>
      </a:accent3>
      <a:accent4>
        <a:srgbClr val="D58D00"/>
      </a:accent4>
      <a:accent5>
        <a:srgbClr val="346E6A"/>
      </a:accent5>
      <a:accent6>
        <a:srgbClr val="00AECB"/>
      </a:accent6>
      <a:hlink>
        <a:srgbClr val="E51C4E"/>
      </a:hlink>
      <a:folHlink>
        <a:srgbClr val="FFE2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34756C2B</Template>
  <TotalTime>730</TotalTime>
  <Pages>1</Pages>
  <Words>309</Words>
  <Characters>1701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ULR</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Corentin Petit</dc:creator>
  <cp:lastModifiedBy>Erlandri Chaigneaud</cp:lastModifiedBy>
  <cp:revision>14</cp:revision>
  <cp:lastPrinted>2015-08-31T09:50:00Z</cp:lastPrinted>
  <dcterms:created xsi:type="dcterms:W3CDTF">2015-04-07T09:45:00Z</dcterms:created>
  <dcterms:modified xsi:type="dcterms:W3CDTF">2015-08-31T15:09:00Z</dcterms:modified>
</cp:coreProperties>
</file>